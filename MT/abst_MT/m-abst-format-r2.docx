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41"/>
        <w:gridCol w:w="1981"/>
        <w:gridCol w:w="2973"/>
      </w:tblGrid>
      <w:tr w:rsidR="00AA4861" w:rsidRPr="001E3BBF" w14:paraId="57BF6503" w14:textId="77777777" w:rsidTr="00DA0B16">
        <w:trPr>
          <w:trHeight w:val="530"/>
        </w:trPr>
        <w:tc>
          <w:tcPr>
            <w:tcW w:w="10095" w:type="dxa"/>
            <w:gridSpan w:val="3"/>
            <w:vAlign w:val="center"/>
          </w:tcPr>
          <w:p w14:paraId="7C9ABFDC" w14:textId="77777777" w:rsidR="00AA4861" w:rsidRDefault="00AA4861" w:rsidP="00B75FE9">
            <w:pPr>
              <w:jc w:val="center"/>
              <w:rPr>
                <w:rFonts w:ascii="MS PGothic" w:eastAsia="MS PGothic" w:hAnsi="MS PGothic"/>
                <w:sz w:val="24"/>
              </w:rPr>
            </w:pPr>
            <w:r>
              <w:rPr>
                <w:rFonts w:ascii="MS PGothic" w:eastAsia="MS PGothic" w:hAnsi="MS PGothic" w:hint="eastAsia"/>
                <w:sz w:val="24"/>
              </w:rPr>
              <w:t>令和２</w:t>
            </w:r>
            <w:r w:rsidRPr="001E3BBF">
              <w:rPr>
                <w:rFonts w:ascii="MS PGothic" w:eastAsia="MS PGothic" w:hAnsi="MS PGothic" w:hint="eastAsia"/>
                <w:sz w:val="24"/>
              </w:rPr>
              <w:t>年度 修士論文概要</w:t>
            </w:r>
          </w:p>
        </w:tc>
      </w:tr>
      <w:tr w:rsidR="00AA4861" w14:paraId="2372F0CF" w14:textId="77777777" w:rsidTr="00FC1421">
        <w:trPr>
          <w:trHeight w:val="515"/>
        </w:trPr>
        <w:tc>
          <w:tcPr>
            <w:tcW w:w="5141" w:type="dxa"/>
            <w:vMerge w:val="restart"/>
            <w:vAlign w:val="center"/>
          </w:tcPr>
          <w:p w14:paraId="64931B4D" w14:textId="77777777" w:rsidR="00AA4861" w:rsidRDefault="00AA4861" w:rsidP="003E4AF7">
            <w:r>
              <w:rPr>
                <w:rFonts w:hint="eastAsia"/>
              </w:rPr>
              <w:t>＊＊＊＊＊＊＊＊＊＊＊＊＊＊＊に関する研究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8B326F" w14:textId="77777777" w:rsidR="00AA4861" w:rsidRDefault="00AA4861" w:rsidP="003E4AF7">
            <w:pPr>
              <w:widowControl/>
            </w:pPr>
            <w:r>
              <w:rPr>
                <w:rFonts w:hint="eastAsia"/>
              </w:rPr>
              <w:t>ネットワーク分野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73" w:type="dxa"/>
            <w:vAlign w:val="center"/>
          </w:tcPr>
          <w:p w14:paraId="491AC7E1" w14:textId="77777777" w:rsidR="00AA4861" w:rsidRDefault="00AA4861" w:rsidP="00FC1421">
            <w:pPr>
              <w:widowControl/>
              <w:jc w:val="center"/>
            </w:pPr>
            <w:r w:rsidRPr="00AA4861">
              <w:rPr>
                <w:rFonts w:hint="eastAsia"/>
              </w:rPr>
              <w:t>＊＊＊＊＊研究室</w:t>
            </w:r>
          </w:p>
        </w:tc>
      </w:tr>
      <w:tr w:rsidR="00AA4861" w14:paraId="7C37C13C" w14:textId="77777777" w:rsidTr="00AA4861">
        <w:trPr>
          <w:trHeight w:val="530"/>
        </w:trPr>
        <w:tc>
          <w:tcPr>
            <w:tcW w:w="5141" w:type="dxa"/>
            <w:vMerge/>
          </w:tcPr>
          <w:p w14:paraId="0B8D0886" w14:textId="77777777" w:rsidR="00AA4861" w:rsidRDefault="00AA4861" w:rsidP="003E4AF7">
            <w:pPr>
              <w:jc w:val="left"/>
            </w:pPr>
          </w:p>
        </w:tc>
        <w:tc>
          <w:tcPr>
            <w:tcW w:w="4954" w:type="dxa"/>
            <w:gridSpan w:val="2"/>
            <w:shd w:val="clear" w:color="auto" w:fill="auto"/>
            <w:vAlign w:val="center"/>
          </w:tcPr>
          <w:p w14:paraId="3C8CAF8E" w14:textId="77777777" w:rsidR="00AA4861" w:rsidRDefault="00AA4861" w:rsidP="003E4AF7">
            <w:pPr>
              <w:widowControl/>
            </w:pPr>
            <w:r>
              <w:rPr>
                <w:rFonts w:hint="eastAsia"/>
              </w:rPr>
              <w:t xml:space="preserve">No. XXXXXXXX   </w:t>
            </w:r>
            <w:r>
              <w:rPr>
                <w:rFonts w:hint="eastAsia"/>
              </w:rPr>
              <w:t>名工</w:t>
            </w:r>
            <w:r>
              <w:t xml:space="preserve"> </w:t>
            </w:r>
            <w:r>
              <w:rPr>
                <w:rFonts w:hint="eastAsia"/>
              </w:rPr>
              <w:t>太郎</w:t>
            </w:r>
          </w:p>
        </w:tc>
      </w:tr>
    </w:tbl>
    <w:p w14:paraId="01FD1529" w14:textId="77777777" w:rsidR="003E4AF7" w:rsidRDefault="003E4AF7">
      <w:pPr>
        <w:sectPr w:rsidR="003E4AF7" w:rsidSect="007F54CD">
          <w:pgSz w:w="11906" w:h="16838" w:code="9"/>
          <w:pgMar w:top="567" w:right="851" w:bottom="567" w:left="851" w:header="851" w:footer="992" w:gutter="0"/>
          <w:cols w:space="425"/>
          <w:docGrid w:linePitch="360"/>
        </w:sectPr>
      </w:pPr>
    </w:p>
    <w:p w14:paraId="65216AD5" w14:textId="77777777" w:rsidR="003E4AF7" w:rsidRDefault="003E4AF7"/>
    <w:p w14:paraId="4E0C5C46" w14:textId="77777777" w:rsidR="003E4AF7" w:rsidRDefault="003E4AF7"/>
    <w:p w14:paraId="4B3CD3AD" w14:textId="77777777" w:rsidR="003E4AF7" w:rsidRDefault="003E4AF7"/>
    <w:p w14:paraId="7791836A" w14:textId="77777777" w:rsidR="003E4AF7" w:rsidRDefault="003E4AF7"/>
    <w:p w14:paraId="246B651B" w14:textId="77777777" w:rsidR="003E4AF7" w:rsidRDefault="003E4AF7"/>
    <w:p w14:paraId="4712905B" w14:textId="77777777" w:rsidR="003E4AF7" w:rsidRDefault="003E4AF7"/>
    <w:p w14:paraId="2E38BAD7" w14:textId="77777777" w:rsidR="003E4AF7" w:rsidRDefault="003E4AF7"/>
    <w:p w14:paraId="5164A465" w14:textId="77777777" w:rsidR="003E4AF7" w:rsidRDefault="003E4AF7"/>
    <w:p w14:paraId="1D038BD0" w14:textId="77777777" w:rsidR="003E4AF7" w:rsidRDefault="003E4AF7"/>
    <w:p w14:paraId="2C176B3A" w14:textId="77777777" w:rsidR="003E4AF7" w:rsidRDefault="003E4AF7"/>
    <w:p w14:paraId="1979608C" w14:textId="77777777" w:rsidR="003E4AF7" w:rsidRDefault="003E4AF7"/>
    <w:p w14:paraId="6079917B" w14:textId="77777777" w:rsidR="003E4AF7" w:rsidRDefault="003E4AF7"/>
    <w:p w14:paraId="32CF057C" w14:textId="77777777" w:rsidR="003E4AF7" w:rsidRDefault="003E4AF7"/>
    <w:p w14:paraId="4B122BCE" w14:textId="77777777" w:rsidR="003E4AF7" w:rsidRDefault="003E4AF7"/>
    <w:p w14:paraId="13275BCD" w14:textId="77777777" w:rsidR="003E4AF7" w:rsidRDefault="003E4AF7"/>
    <w:p w14:paraId="67F97268" w14:textId="77777777" w:rsidR="003E4AF7" w:rsidRDefault="003E4AF7"/>
    <w:p w14:paraId="67A6DCB1" w14:textId="77777777" w:rsidR="003E4AF7" w:rsidRDefault="003E4AF7"/>
    <w:p w14:paraId="076D5523" w14:textId="77777777" w:rsidR="003E4AF7" w:rsidRDefault="003E4AF7"/>
    <w:p w14:paraId="0867C33C" w14:textId="77777777" w:rsidR="003E4AF7" w:rsidRDefault="003E4AF7"/>
    <w:p w14:paraId="0FB98C06" w14:textId="77777777" w:rsidR="003E4AF7" w:rsidRDefault="003E4AF7"/>
    <w:p w14:paraId="5C3D70A2" w14:textId="77777777" w:rsidR="003E4AF7" w:rsidRDefault="003E4AF7"/>
    <w:p w14:paraId="3C16E85E" w14:textId="77777777" w:rsidR="003E4AF7" w:rsidRDefault="003E4AF7"/>
    <w:p w14:paraId="55DD3F1B" w14:textId="77777777" w:rsidR="003E4AF7" w:rsidRDefault="003E4AF7"/>
    <w:p w14:paraId="23CACA4C" w14:textId="77777777" w:rsidR="003E4AF7" w:rsidRDefault="003E4AF7"/>
    <w:p w14:paraId="35BF9722" w14:textId="77777777" w:rsidR="003E4AF7" w:rsidRDefault="003E4AF7"/>
    <w:p w14:paraId="1215BECF" w14:textId="77777777" w:rsidR="003E4AF7" w:rsidRDefault="003E4AF7"/>
    <w:p w14:paraId="6745BB4D" w14:textId="77777777" w:rsidR="003E4AF7" w:rsidRDefault="003E4AF7"/>
    <w:p w14:paraId="792F6A56" w14:textId="77777777" w:rsidR="003E4AF7" w:rsidRDefault="003E4AF7"/>
    <w:p w14:paraId="2B0F5EA1" w14:textId="77777777" w:rsidR="003E4AF7" w:rsidRDefault="003E4AF7"/>
    <w:p w14:paraId="07AE03DC" w14:textId="77777777" w:rsidR="003E4AF7" w:rsidRDefault="003E4AF7"/>
    <w:p w14:paraId="39D6B955" w14:textId="77777777" w:rsidR="003E4AF7" w:rsidRDefault="003E4AF7"/>
    <w:p w14:paraId="7D90C45F" w14:textId="77777777" w:rsidR="003E4AF7" w:rsidRDefault="003E4AF7"/>
    <w:p w14:paraId="35CA7031" w14:textId="77777777" w:rsidR="003E4AF7" w:rsidRDefault="003E4AF7"/>
    <w:p w14:paraId="323ECF0F" w14:textId="77777777" w:rsidR="003E4AF7" w:rsidRDefault="003E4AF7"/>
    <w:p w14:paraId="2E9A4253" w14:textId="77777777" w:rsidR="003E4AF7" w:rsidRDefault="003E4AF7"/>
    <w:p w14:paraId="6EEF35C1" w14:textId="77777777" w:rsidR="003E4AF7" w:rsidRDefault="003E4AF7"/>
    <w:p w14:paraId="69EE1184" w14:textId="77777777" w:rsidR="003E4AF7" w:rsidRDefault="003E4AF7"/>
    <w:p w14:paraId="6D22DE13" w14:textId="77777777" w:rsidR="003E4AF7" w:rsidRDefault="003E4AF7"/>
    <w:p w14:paraId="6DAE7908" w14:textId="77777777" w:rsidR="003E4AF7" w:rsidRDefault="003E4AF7"/>
    <w:p w14:paraId="59662B1B" w14:textId="77777777" w:rsidR="003E4AF7" w:rsidRDefault="003E4AF7"/>
    <w:p w14:paraId="3F9086BF" w14:textId="77777777" w:rsidR="003E4AF7" w:rsidRDefault="003E4AF7"/>
    <w:p w14:paraId="268E225B" w14:textId="77777777" w:rsidR="003E4AF7" w:rsidRDefault="003E4AF7"/>
    <w:p w14:paraId="35C8D626" w14:textId="77777777" w:rsidR="003E4AF7" w:rsidRDefault="003E4AF7"/>
    <w:p w14:paraId="74CC4884" w14:textId="77777777" w:rsidR="003E4AF7" w:rsidRDefault="003E4AF7"/>
    <w:p w14:paraId="5C06F28D" w14:textId="77777777" w:rsidR="003E4AF7" w:rsidRDefault="003E4AF7"/>
    <w:p w14:paraId="1193FC25" w14:textId="77777777" w:rsidR="003E4AF7" w:rsidRDefault="003E4AF7"/>
    <w:p w14:paraId="753CC0A6" w14:textId="77777777" w:rsidR="003E4AF7" w:rsidRDefault="003E4AF7"/>
    <w:p w14:paraId="36B79CC3" w14:textId="77777777" w:rsidR="003E4AF7" w:rsidRDefault="003E4AF7"/>
    <w:p w14:paraId="3D05B371" w14:textId="77777777" w:rsidR="003E4AF7" w:rsidRDefault="003E4AF7"/>
    <w:p w14:paraId="1EC1BE49" w14:textId="77777777" w:rsidR="003E4AF7" w:rsidRDefault="003E4AF7"/>
    <w:p w14:paraId="09ADADE5" w14:textId="77777777" w:rsidR="003E4AF7" w:rsidRDefault="003E4AF7"/>
    <w:p w14:paraId="66F4E695" w14:textId="77777777" w:rsidR="003E4AF7" w:rsidRDefault="003E4AF7"/>
    <w:p w14:paraId="5C3ECB67" w14:textId="77777777" w:rsidR="003E4AF7" w:rsidRDefault="003E4AF7"/>
    <w:p w14:paraId="700E101F" w14:textId="77777777" w:rsidR="003E4AF7" w:rsidRDefault="003E4AF7"/>
    <w:p w14:paraId="668D7011" w14:textId="77777777" w:rsidR="003E4AF7" w:rsidRDefault="003E4AF7"/>
    <w:p w14:paraId="5B11314A" w14:textId="77777777" w:rsidR="003E4AF7" w:rsidRDefault="003E4AF7"/>
    <w:p w14:paraId="3D9CBA0D" w14:textId="77777777" w:rsidR="003E4AF7" w:rsidRDefault="003E4AF7"/>
    <w:p w14:paraId="409A5A37" w14:textId="77777777" w:rsidR="003E4AF7" w:rsidRDefault="003E4AF7"/>
    <w:p w14:paraId="7C83D37B" w14:textId="77777777" w:rsidR="003E4AF7" w:rsidRDefault="003E4AF7"/>
    <w:p w14:paraId="68551E47" w14:textId="77777777" w:rsidR="003E4AF7" w:rsidRDefault="003E4AF7"/>
    <w:p w14:paraId="247768BB" w14:textId="77777777" w:rsidR="003E4AF7" w:rsidRDefault="003E4AF7"/>
    <w:p w14:paraId="13F986BB" w14:textId="77777777" w:rsidR="003E4AF7" w:rsidRDefault="003E4AF7"/>
    <w:p w14:paraId="66B281A2" w14:textId="77777777" w:rsidR="003E4AF7" w:rsidRDefault="003E4AF7"/>
    <w:p w14:paraId="69240B8D" w14:textId="77777777" w:rsidR="003E4AF7" w:rsidRDefault="003E4AF7"/>
    <w:p w14:paraId="26DC090D" w14:textId="77777777" w:rsidR="003E4AF7" w:rsidRDefault="003E4AF7"/>
    <w:p w14:paraId="6253EF9E" w14:textId="77777777" w:rsidR="003E4AF7" w:rsidRDefault="003E4AF7"/>
    <w:p w14:paraId="491C6D92" w14:textId="77777777" w:rsidR="003E4AF7" w:rsidRDefault="003E4AF7"/>
    <w:p w14:paraId="62A44677" w14:textId="77777777" w:rsidR="003E4AF7" w:rsidRDefault="003E4AF7"/>
    <w:p w14:paraId="5330278F" w14:textId="77777777" w:rsidR="003E4AF7" w:rsidRDefault="003E4AF7"/>
    <w:p w14:paraId="796A7B1A" w14:textId="77777777" w:rsidR="003E4AF7" w:rsidRDefault="003E4AF7"/>
    <w:p w14:paraId="050192B4" w14:textId="77777777" w:rsidR="003E4AF7" w:rsidRDefault="003E4AF7"/>
    <w:p w14:paraId="2865B96A" w14:textId="77777777" w:rsidR="003E4AF7" w:rsidRDefault="003E4AF7"/>
    <w:p w14:paraId="6186EFEC" w14:textId="77777777" w:rsidR="003E4AF7" w:rsidRDefault="003E4AF7"/>
    <w:p w14:paraId="10AF1777" w14:textId="77777777" w:rsidR="003E4AF7" w:rsidRDefault="003E4AF7"/>
    <w:p w14:paraId="2823E4D5" w14:textId="77777777" w:rsidR="003E4AF7" w:rsidRDefault="003E4AF7"/>
    <w:p w14:paraId="040E867D" w14:textId="77777777" w:rsidR="003E4AF7" w:rsidRDefault="003E4AF7"/>
    <w:p w14:paraId="3C4A2B59" w14:textId="77777777" w:rsidR="003E4AF7" w:rsidRDefault="003E4AF7"/>
    <w:p w14:paraId="046DC92E" w14:textId="77777777" w:rsidR="003E4AF7" w:rsidRDefault="003E4AF7"/>
    <w:p w14:paraId="02CBA702" w14:textId="77777777" w:rsidR="003E4AF7" w:rsidRDefault="003E4AF7"/>
    <w:p w14:paraId="59D29B2B" w14:textId="77777777" w:rsidR="003E4AF7" w:rsidRDefault="003E4AF7"/>
    <w:p w14:paraId="7F97973D" w14:textId="77777777" w:rsidR="003E4AF7" w:rsidRDefault="003E4AF7"/>
    <w:p w14:paraId="7591EF1A" w14:textId="77777777" w:rsidR="003E4AF7" w:rsidRDefault="003E4AF7"/>
    <w:p w14:paraId="7A8EA0AB" w14:textId="77777777" w:rsidR="003E4AF7" w:rsidRDefault="003E4AF7"/>
    <w:p w14:paraId="4CB6B36F" w14:textId="77777777" w:rsidR="003E4AF7" w:rsidRDefault="003E4AF7"/>
    <w:p w14:paraId="180E9825" w14:textId="77777777" w:rsidR="003E4AF7" w:rsidRDefault="003E4AF7"/>
    <w:p w14:paraId="02EF8FB9" w14:textId="77777777" w:rsidR="003E4AF7" w:rsidRDefault="003E4AF7"/>
    <w:p w14:paraId="3B695C3D" w14:textId="77777777" w:rsidR="003E4AF7" w:rsidRDefault="003E4AF7"/>
    <w:p w14:paraId="54045432" w14:textId="77777777" w:rsidR="003E4AF7" w:rsidRDefault="003E4AF7"/>
    <w:p w14:paraId="451EF04F" w14:textId="77777777" w:rsidR="003E4AF7" w:rsidRDefault="003E4AF7"/>
    <w:p w14:paraId="4EF5E0FD" w14:textId="77777777" w:rsidR="003E4AF7" w:rsidRDefault="003E4AF7"/>
    <w:p w14:paraId="49C51F07" w14:textId="77777777" w:rsidR="003E4AF7" w:rsidRDefault="003E4AF7"/>
    <w:p w14:paraId="2A443692" w14:textId="77777777" w:rsidR="003E4AF7" w:rsidRDefault="003E4AF7"/>
    <w:p w14:paraId="15EE4F84" w14:textId="77777777" w:rsidR="003E4AF7" w:rsidRDefault="003E4AF7"/>
    <w:p w14:paraId="726D3193" w14:textId="77777777" w:rsidR="003E4AF7" w:rsidRDefault="003E4AF7"/>
    <w:p w14:paraId="6213BE33" w14:textId="77777777" w:rsidR="003E4AF7" w:rsidRDefault="003E4AF7"/>
    <w:p w14:paraId="2A7496A7" w14:textId="77777777" w:rsidR="003E4AF7" w:rsidRDefault="003E4AF7"/>
    <w:p w14:paraId="55C43C44" w14:textId="77777777" w:rsidR="003E4AF7" w:rsidRDefault="003E4AF7"/>
    <w:p w14:paraId="6448CE00" w14:textId="77777777" w:rsidR="003E4AF7" w:rsidRDefault="003E4AF7"/>
    <w:p w14:paraId="5813B2E9" w14:textId="77777777" w:rsidR="003E4AF7" w:rsidRDefault="003E4AF7"/>
    <w:p w14:paraId="06C3777B" w14:textId="77777777" w:rsidR="003E4AF7" w:rsidRDefault="003E4AF7"/>
    <w:p w14:paraId="13CB4D34" w14:textId="77777777" w:rsidR="003E4AF7" w:rsidRDefault="003E4AF7"/>
    <w:p w14:paraId="795D7B1C" w14:textId="77777777" w:rsidR="003E4AF7" w:rsidRDefault="003E4AF7"/>
    <w:p w14:paraId="1248DC5B" w14:textId="77777777" w:rsidR="003E4AF7" w:rsidRDefault="003E4AF7"/>
    <w:p w14:paraId="103A5A37" w14:textId="77777777" w:rsidR="003E4AF7" w:rsidRDefault="003E4AF7"/>
    <w:p w14:paraId="29A3AA93" w14:textId="77777777" w:rsidR="003E4AF7" w:rsidRDefault="003E4AF7"/>
    <w:p w14:paraId="06D3A4E5" w14:textId="77777777" w:rsidR="003E4AF7" w:rsidRDefault="003E4AF7"/>
    <w:p w14:paraId="0069905B" w14:textId="77777777" w:rsidR="003E4AF7" w:rsidRDefault="003E4AF7"/>
    <w:p w14:paraId="6CD39825" w14:textId="77777777" w:rsidR="003E4AF7" w:rsidRDefault="003E4AF7"/>
    <w:p w14:paraId="0C80C047" w14:textId="77777777" w:rsidR="003E4AF7" w:rsidRDefault="003E4AF7"/>
    <w:p w14:paraId="425D16D2" w14:textId="77777777" w:rsidR="003E4AF7" w:rsidRDefault="003E4AF7"/>
    <w:p w14:paraId="08414485" w14:textId="77777777" w:rsidR="003E4AF7" w:rsidRDefault="003E4AF7"/>
    <w:p w14:paraId="4AEE47B5" w14:textId="77777777" w:rsidR="003E4AF7" w:rsidRDefault="003E4AF7"/>
    <w:p w14:paraId="3241B6BB" w14:textId="77777777" w:rsidR="003E4AF7" w:rsidRDefault="003E4AF7"/>
    <w:p w14:paraId="1E0C04D1" w14:textId="77777777" w:rsidR="003E4AF7" w:rsidRDefault="003E4AF7"/>
    <w:p w14:paraId="4E219A72" w14:textId="77777777" w:rsidR="003E4AF7" w:rsidRDefault="003E4AF7"/>
    <w:p w14:paraId="7A2EDD0E" w14:textId="77777777" w:rsidR="003E4AF7" w:rsidRDefault="003E4AF7"/>
    <w:p w14:paraId="72E35386" w14:textId="77777777" w:rsidR="003E4AF7" w:rsidRDefault="003E4AF7"/>
    <w:p w14:paraId="16083C2F" w14:textId="77777777" w:rsidR="003E4AF7" w:rsidRDefault="003E4AF7"/>
    <w:p w14:paraId="54F99E54" w14:textId="77777777" w:rsidR="003E4AF7" w:rsidRDefault="003E4AF7"/>
    <w:p w14:paraId="073BF2C2" w14:textId="77777777" w:rsidR="003E4AF7" w:rsidRDefault="003E4AF7"/>
    <w:p w14:paraId="21DCA1B8" w14:textId="77777777" w:rsidR="003E4AF7" w:rsidRDefault="003E4AF7"/>
    <w:p w14:paraId="2834CDE3" w14:textId="77777777" w:rsidR="003E4AF7" w:rsidRDefault="003E4AF7"/>
    <w:p w14:paraId="0CCB403B" w14:textId="77777777" w:rsidR="003E4AF7" w:rsidRDefault="003E4AF7"/>
    <w:p w14:paraId="6C6BC4D6" w14:textId="77777777" w:rsidR="003E4AF7" w:rsidRDefault="003E4AF7"/>
    <w:p w14:paraId="7D6B48CA" w14:textId="77777777" w:rsidR="003E4AF7" w:rsidRDefault="003E4AF7"/>
    <w:p w14:paraId="17D461C0" w14:textId="77777777" w:rsidR="003E4AF7" w:rsidRDefault="003E4AF7"/>
    <w:p w14:paraId="49B6B9AC" w14:textId="77777777" w:rsidR="003E4AF7" w:rsidRDefault="003E4AF7"/>
    <w:p w14:paraId="01FDDACC" w14:textId="77777777" w:rsidR="003E4AF7" w:rsidRDefault="003E4AF7"/>
    <w:p w14:paraId="02BF7963" w14:textId="77777777" w:rsidR="003E4AF7" w:rsidRDefault="003E4AF7"/>
    <w:p w14:paraId="06A08411" w14:textId="77777777" w:rsidR="003E4AF7" w:rsidRDefault="003E4AF7"/>
    <w:p w14:paraId="56F73405" w14:textId="77777777" w:rsidR="003E4AF7" w:rsidRDefault="003E4AF7"/>
    <w:p w14:paraId="649390B3" w14:textId="77777777" w:rsidR="003E4AF7" w:rsidRDefault="003E4AF7"/>
    <w:p w14:paraId="0C2310CD" w14:textId="77777777" w:rsidR="003E4AF7" w:rsidRDefault="003E4AF7"/>
    <w:p w14:paraId="38483FEC" w14:textId="77777777" w:rsidR="003E4AF7" w:rsidRDefault="003E4AF7"/>
    <w:p w14:paraId="46C90418" w14:textId="77777777" w:rsidR="003E4AF7" w:rsidRDefault="003E4AF7"/>
    <w:p w14:paraId="28AEF1E0" w14:textId="77777777" w:rsidR="003E4AF7" w:rsidRDefault="003E4AF7"/>
    <w:p w14:paraId="5A81DA17" w14:textId="77777777" w:rsidR="007F54CD" w:rsidRDefault="007F54CD"/>
    <w:p w14:paraId="42989BA4" w14:textId="77777777" w:rsidR="007F54CD" w:rsidRDefault="007F54CD"/>
    <w:p w14:paraId="7397C302" w14:textId="77777777" w:rsidR="007F54CD" w:rsidRDefault="007F54CD"/>
    <w:p w14:paraId="20211B2A" w14:textId="77777777" w:rsidR="007F54CD" w:rsidRDefault="007F54CD"/>
    <w:p w14:paraId="311BE26A" w14:textId="77777777" w:rsidR="007F54CD" w:rsidRDefault="007F54CD"/>
    <w:p w14:paraId="15C9D347" w14:textId="77777777" w:rsidR="007F54CD" w:rsidRDefault="007F54CD"/>
    <w:p w14:paraId="7ABB0B4E" w14:textId="77777777" w:rsidR="007F54CD" w:rsidRDefault="007F54CD"/>
    <w:p w14:paraId="74AD983C" w14:textId="77777777" w:rsidR="007F54CD" w:rsidRDefault="007F54CD"/>
    <w:p w14:paraId="42B61B06" w14:textId="77777777" w:rsidR="007F54CD" w:rsidRDefault="007F54CD"/>
    <w:p w14:paraId="5F379E4D" w14:textId="77777777" w:rsidR="007F54CD" w:rsidRDefault="007F54CD"/>
    <w:p w14:paraId="73C0EA1A" w14:textId="77777777" w:rsidR="007F54CD" w:rsidRDefault="007F54CD"/>
    <w:p w14:paraId="4AE1EA7F" w14:textId="77777777" w:rsidR="007F54CD" w:rsidRDefault="007F54CD"/>
    <w:p w14:paraId="57EDD823" w14:textId="77777777" w:rsidR="007F54CD" w:rsidRDefault="007F54CD"/>
    <w:p w14:paraId="5A8993ED" w14:textId="77777777" w:rsidR="007F54CD" w:rsidRDefault="007F54CD"/>
    <w:p w14:paraId="6AFCC370" w14:textId="77777777" w:rsidR="007F54CD" w:rsidRDefault="007F54CD"/>
    <w:p w14:paraId="7DE27F71" w14:textId="77777777" w:rsidR="007F54CD" w:rsidRDefault="007F54CD"/>
    <w:p w14:paraId="754017A5" w14:textId="77777777" w:rsidR="007F54CD" w:rsidRDefault="007F54CD"/>
    <w:p w14:paraId="36D8100D" w14:textId="77777777" w:rsidR="007F54CD" w:rsidRDefault="007F54CD"/>
    <w:p w14:paraId="19EC86FC" w14:textId="77777777" w:rsidR="007F54CD" w:rsidRDefault="007F54CD"/>
    <w:p w14:paraId="2203373B" w14:textId="77777777" w:rsidR="007F54CD" w:rsidRDefault="007F54CD"/>
    <w:p w14:paraId="706AA96C" w14:textId="77777777" w:rsidR="007F54CD" w:rsidRDefault="007F54CD"/>
    <w:p w14:paraId="46F29004" w14:textId="77777777" w:rsidR="007F54CD" w:rsidRDefault="007F54CD"/>
    <w:p w14:paraId="628BC5FD" w14:textId="77777777" w:rsidR="007F54CD" w:rsidRDefault="007F54CD"/>
    <w:p w14:paraId="27376144" w14:textId="77777777" w:rsidR="007F54CD" w:rsidRDefault="007F54CD"/>
    <w:p w14:paraId="129B25D4" w14:textId="77777777" w:rsidR="007F54CD" w:rsidRDefault="007F54CD"/>
    <w:p w14:paraId="6506EB5D" w14:textId="77777777" w:rsidR="007F54CD" w:rsidRDefault="007F54CD"/>
    <w:sectPr w:rsidR="007F54CD" w:rsidSect="007F54CD">
      <w:type w:val="continuous"/>
      <w:pgSz w:w="11906" w:h="16838"/>
      <w:pgMar w:top="567" w:right="851" w:bottom="567" w:left="85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9EE9B" w14:textId="77777777" w:rsidR="00D82D50" w:rsidRDefault="00D82D50" w:rsidP="007F54CD">
      <w:r>
        <w:separator/>
      </w:r>
    </w:p>
  </w:endnote>
  <w:endnote w:type="continuationSeparator" w:id="0">
    <w:p w14:paraId="29CEA031" w14:textId="77777777" w:rsidR="00D82D50" w:rsidRDefault="00D82D50" w:rsidP="007F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837CA" w14:textId="77777777" w:rsidR="00D82D50" w:rsidRDefault="00D82D50" w:rsidP="007F54CD">
      <w:r>
        <w:separator/>
      </w:r>
    </w:p>
  </w:footnote>
  <w:footnote w:type="continuationSeparator" w:id="0">
    <w:p w14:paraId="514B5C4A" w14:textId="77777777" w:rsidR="00D82D50" w:rsidRDefault="00D82D50" w:rsidP="007F5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AA83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6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278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61"/>
    <w:rsid w:val="00090B76"/>
    <w:rsid w:val="002117AC"/>
    <w:rsid w:val="00262702"/>
    <w:rsid w:val="0028733F"/>
    <w:rsid w:val="002940A1"/>
    <w:rsid w:val="003E4AF7"/>
    <w:rsid w:val="0055375F"/>
    <w:rsid w:val="005C5D78"/>
    <w:rsid w:val="006102CC"/>
    <w:rsid w:val="007B6E96"/>
    <w:rsid w:val="007F54CD"/>
    <w:rsid w:val="00814603"/>
    <w:rsid w:val="00820DC1"/>
    <w:rsid w:val="008A59F8"/>
    <w:rsid w:val="008C738F"/>
    <w:rsid w:val="00994D34"/>
    <w:rsid w:val="00AA4861"/>
    <w:rsid w:val="00B75FE9"/>
    <w:rsid w:val="00D82D50"/>
    <w:rsid w:val="00DB1429"/>
    <w:rsid w:val="00E1022D"/>
    <w:rsid w:val="00EC4CF4"/>
    <w:rsid w:val="00F2269F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763D7E"/>
  <w15:chartTrackingRefBased/>
  <w15:docId w15:val="{951B5701-089D-4F58-9717-69ED2420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F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54C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7F54CD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F54C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7F54C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ota/pCloud%20Drive/Work/&#23398;&#20869;&#12381;&#12398;&#20182;/&#20462;&#35542;&#23529;&#26619;&#20250;/m-abst-format-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m-abst-format-r2.dotx</Template>
  <TotalTime>8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名古屋工業大学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kawashima</dc:creator>
  <cp:keywords/>
  <cp:lastModifiedBy>Kawashima Ryota</cp:lastModifiedBy>
  <cp:revision>2</cp:revision>
  <dcterms:created xsi:type="dcterms:W3CDTF">2021-01-21T03:51:00Z</dcterms:created>
  <dcterms:modified xsi:type="dcterms:W3CDTF">2021-01-21T04:00:00Z</dcterms:modified>
</cp:coreProperties>
</file>